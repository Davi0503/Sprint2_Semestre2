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7462C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7462C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7462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77462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7462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77462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7462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77462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77462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77462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77462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7462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7462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7462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7462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7462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7462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7462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7462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7462C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7462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77462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Default="00C26497"/>
    <w:p w:rsidR="00CD7330" w:rsidRDefault="00C92BD1" w:rsidP="00F075B7">
      <w:pPr>
        <w:pStyle w:val="cabealho2"/>
      </w:pPr>
      <w:bookmarkStart w:id="5" w:name="_Toc533767848"/>
      <w:r>
        <w:t>Modelo Lógico</w:t>
      </w:r>
      <w:bookmarkEnd w:id="5"/>
    </w:p>
    <w:p w:rsidR="00893A56" w:rsidRPr="00893A56" w:rsidRDefault="00893A56" w:rsidP="00893A56"/>
    <w:p w:rsidR="00CD7330" w:rsidRPr="00CD7330" w:rsidRDefault="00CD7330" w:rsidP="00CD7330">
      <w:r>
        <w:t xml:space="preserve">Já pensando no banco de dados com suas propriedades e </w:t>
      </w:r>
      <w:r w:rsidR="00F075B7">
        <w:t>chaves.</w:t>
      </w:r>
    </w:p>
    <w:p w:rsidR="00CD7330" w:rsidRDefault="00CD7330">
      <w:r w:rsidRPr="00CD7330">
        <w:rPr>
          <w:noProof/>
        </w:rPr>
        <w:drawing>
          <wp:inline distT="0" distB="0" distL="0" distR="0">
            <wp:extent cx="4521290" cy="2489200"/>
            <wp:effectExtent l="0" t="0" r="0" b="6350"/>
            <wp:docPr id="3" name="Imagem 3" descr="C:\Users\44851410808\Desktop\ProjetoFinalPrimeiraSprint\BDSegundoSemestre\Modelo_conceitual\Modelagem_fis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4851410808\Desktop\ProjetoFinalPrimeiraSprint\BDSegundoSemestre\Modelo_conceitual\Modelagem_fisic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33" cy="252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93A56" w:rsidRPr="00893A56" w:rsidRDefault="00893A56" w:rsidP="00893A56"/>
    <w:p w:rsidR="008A7F37" w:rsidRDefault="00CD7330" w:rsidP="008A7F37">
      <w:r>
        <w:t>Modelo com o banco de dados finalizado.</w:t>
      </w:r>
    </w:p>
    <w:p w:rsidR="00CD7330" w:rsidRDefault="00CD7330" w:rsidP="008A7F37">
      <w:r w:rsidRPr="00CD7330">
        <w:rPr>
          <w:noProof/>
        </w:rPr>
        <w:drawing>
          <wp:inline distT="0" distB="0" distL="0" distR="0">
            <wp:extent cx="4083050" cy="3016799"/>
            <wp:effectExtent l="0" t="0" r="0" b="0"/>
            <wp:docPr id="4" name="Imagem 4" descr="C:\Users\44851410808\Desktop\ProjetoFinalPrimeiraSprint\BDSegundoSemestre\Modelo_conceitual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4851410808\Desktop\ProjetoFinalPrimeiraSprint\BDSegundoSemestre\Modelo_conceitual\Diagra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906" cy="302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30" w:rsidRDefault="00CD7330" w:rsidP="008A7F37">
      <w:pPr>
        <w:pStyle w:val="cabealho2"/>
      </w:pPr>
      <w:bookmarkStart w:id="7" w:name="_Toc533767850"/>
    </w:p>
    <w:p w:rsidR="00CD7330" w:rsidRDefault="00CD7330" w:rsidP="008A7F37">
      <w:pPr>
        <w:pStyle w:val="cabealho2"/>
      </w:pPr>
    </w:p>
    <w:p w:rsidR="00CD7330" w:rsidRDefault="00CD7330" w:rsidP="008A7F37">
      <w:pPr>
        <w:pStyle w:val="cabealho2"/>
      </w:pPr>
    </w:p>
    <w:p w:rsidR="00CD7330" w:rsidRDefault="00CD7330" w:rsidP="008A7F37">
      <w:pPr>
        <w:pStyle w:val="cabealho2"/>
      </w:pPr>
    </w:p>
    <w:p w:rsidR="00C92BD1" w:rsidRDefault="00C92BD1" w:rsidP="008A7F37">
      <w:pPr>
        <w:pStyle w:val="cabealho2"/>
      </w:pPr>
      <w:r>
        <w:t>Modelo Conceitual</w:t>
      </w:r>
      <w:bookmarkEnd w:id="7"/>
    </w:p>
    <w:p w:rsidR="00893A56" w:rsidRPr="00893A56" w:rsidRDefault="00893A56" w:rsidP="00893A56"/>
    <w:p w:rsidR="00CD7330" w:rsidRDefault="00CD7330" w:rsidP="00CD7330">
      <w:r>
        <w:t>Primeiro tipo de modelagem feito, pensando bem no básico da estrutura do banco de dados.</w:t>
      </w:r>
    </w:p>
    <w:p w:rsidR="00CD7330" w:rsidRDefault="00CD7330" w:rsidP="00CD7330"/>
    <w:p w:rsidR="00DA19B6" w:rsidRDefault="00CD7330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CD7330">
        <w:rPr>
          <w:noProof/>
        </w:rPr>
        <w:drawing>
          <wp:inline distT="0" distB="0" distL="0" distR="0" wp14:anchorId="737F1FF2" wp14:editId="6EF98B62">
            <wp:extent cx="3291840" cy="2104620"/>
            <wp:effectExtent l="0" t="0" r="3810" b="0"/>
            <wp:docPr id="1" name="Imagem 1" descr="C:\Users\44851410808\Desktop\ProjetoFinalPrimeiraSprint\BDSegundoSemestre\Modelo_conceitual\Modelagem_lo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4851410808\Desktop\ProjetoFinalPrimeiraSprint\BDSegundoSemestre\Modelo_conceitual\Modelagem_logic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596" cy="212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F03" w:rsidRDefault="00B86F03" w:rsidP="00B86F03">
      <w:pPr>
        <w:pStyle w:val="cabealho1"/>
        <w:rPr>
          <w:lang w:eastAsia="en-US"/>
        </w:rPr>
      </w:pPr>
      <w:r>
        <w:rPr>
          <w:lang w:eastAsia="en-US"/>
        </w:rPr>
        <w:lastRenderedPageBreak/>
        <w:t xml:space="preserve">Web </w:t>
      </w:r>
      <w:proofErr w:type="spellStart"/>
      <w:r>
        <w:rPr>
          <w:lang w:eastAsia="en-US"/>
        </w:rPr>
        <w:t>Api</w:t>
      </w:r>
      <w:proofErr w:type="spellEnd"/>
    </w:p>
    <w:p w:rsidR="00B86F03" w:rsidRDefault="00B86F03" w:rsidP="00B86F03">
      <w:pPr>
        <w:rPr>
          <w:lang w:eastAsia="en-US"/>
        </w:rPr>
      </w:pPr>
      <w:r>
        <w:rPr>
          <w:lang w:eastAsia="en-US"/>
        </w:rPr>
        <w:t xml:space="preserve">Para acessar e conseguir usar as funcionalidades do </w:t>
      </w:r>
      <w:proofErr w:type="spellStart"/>
      <w:r>
        <w:rPr>
          <w:lang w:eastAsia="en-US"/>
        </w:rPr>
        <w:t>backend</w:t>
      </w:r>
      <w:proofErr w:type="spellEnd"/>
      <w:r>
        <w:rPr>
          <w:lang w:eastAsia="en-US"/>
        </w:rPr>
        <w:t xml:space="preserve"> do sistema, é apenas acessar o </w:t>
      </w:r>
      <w:proofErr w:type="spellStart"/>
      <w:r>
        <w:rPr>
          <w:lang w:eastAsia="en-US"/>
        </w:rPr>
        <w:t>swagger</w:t>
      </w:r>
      <w:proofErr w:type="spellEnd"/>
      <w:r>
        <w:rPr>
          <w:lang w:eastAsia="en-US"/>
        </w:rPr>
        <w:t xml:space="preserve"> ontem está disponível todos os </w:t>
      </w:r>
      <w:proofErr w:type="spellStart"/>
      <w:r>
        <w:rPr>
          <w:lang w:eastAsia="en-US"/>
        </w:rPr>
        <w:t>end</w:t>
      </w:r>
      <w:proofErr w:type="spellEnd"/>
      <w:r>
        <w:rPr>
          <w:lang w:eastAsia="en-US"/>
        </w:rPr>
        <w:t>-points.</w:t>
      </w:r>
    </w:p>
    <w:p w:rsidR="00B86F03" w:rsidRPr="00B86F03" w:rsidRDefault="00B86F03" w:rsidP="00B86F03">
      <w:pPr>
        <w:rPr>
          <w:lang w:eastAsia="en-US"/>
        </w:rPr>
      </w:pPr>
      <w:r>
        <w:rPr>
          <w:lang w:eastAsia="en-US"/>
        </w:rPr>
        <w:t>http://localhost:</w:t>
      </w:r>
      <w:bookmarkStart w:id="8" w:name="_GoBack"/>
      <w:bookmarkEnd w:id="8"/>
      <w:r w:rsidRPr="00B86F03">
        <w:rPr>
          <w:lang w:eastAsia="en-US"/>
        </w:rPr>
        <w:t>/swagger/index.html</w:t>
      </w:r>
    </w:p>
    <w:p w:rsidR="008A7F37" w:rsidRDefault="008A7F37" w:rsidP="008A7F37">
      <w:pPr>
        <w:pStyle w:val="InformaesdeContato0"/>
      </w:pPr>
    </w:p>
    <w:p w:rsidR="00B86F03" w:rsidRDefault="00B86F03">
      <w:r>
        <w:rPr>
          <w:noProof/>
        </w:rPr>
        <w:drawing>
          <wp:inline distT="0" distB="0" distL="0" distR="0">
            <wp:extent cx="5730240" cy="28575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F37"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53376786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62C" w:rsidRDefault="0077462C">
      <w:pPr>
        <w:spacing w:after="0" w:line="240" w:lineRule="auto"/>
      </w:pPr>
      <w:r>
        <w:separator/>
      </w:r>
    </w:p>
  </w:endnote>
  <w:endnote w:type="continuationSeparator" w:id="0">
    <w:p w:rsidR="0077462C" w:rsidRDefault="00774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77462C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B86F03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62C" w:rsidRDefault="0077462C">
      <w:pPr>
        <w:spacing w:after="0" w:line="240" w:lineRule="auto"/>
      </w:pPr>
      <w:r>
        <w:separator/>
      </w:r>
    </w:p>
  </w:footnote>
  <w:footnote w:type="continuationSeparator" w:id="0">
    <w:p w:rsidR="0077462C" w:rsidRDefault="00774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2C440D"/>
    <w:rsid w:val="002E0003"/>
    <w:rsid w:val="00362822"/>
    <w:rsid w:val="00376460"/>
    <w:rsid w:val="003A1B68"/>
    <w:rsid w:val="00431264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7462C"/>
    <w:rsid w:val="00792337"/>
    <w:rsid w:val="007C7D98"/>
    <w:rsid w:val="007F3CBC"/>
    <w:rsid w:val="00893A56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86F03"/>
    <w:rsid w:val="00BB5B9E"/>
    <w:rsid w:val="00BD3832"/>
    <w:rsid w:val="00C26497"/>
    <w:rsid w:val="00C86073"/>
    <w:rsid w:val="00C92BD1"/>
    <w:rsid w:val="00CD7330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075B7"/>
    <w:rsid w:val="00F400AB"/>
    <w:rsid w:val="00FA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97509C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273342"/>
    <w:rsid w:val="003604AD"/>
    <w:rsid w:val="00406E44"/>
    <w:rsid w:val="004265B1"/>
    <w:rsid w:val="00571EE0"/>
    <w:rsid w:val="00973EE1"/>
    <w:rsid w:val="00D0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EC313C-4B21-4311-9310-5BF37409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12</Pages>
  <Words>332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Davi Tavares Da Silva</cp:lastModifiedBy>
  <cp:revision>2</cp:revision>
  <dcterms:created xsi:type="dcterms:W3CDTF">2019-03-14T13:36:00Z</dcterms:created>
  <dcterms:modified xsi:type="dcterms:W3CDTF">2019-03-14T13:36:00Z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